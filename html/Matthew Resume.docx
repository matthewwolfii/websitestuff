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1C9BD650" w14:textId="77777777" w:rsidTr="00B50C46">
        <w:tc>
          <w:tcPr>
            <w:tcW w:w="2250" w:type="dxa"/>
          </w:tcPr>
          <w:p w14:paraId="61C7BE16" w14:textId="77777777" w:rsidR="00927723" w:rsidRDefault="00C349A0" w:rsidP="00C349A0">
            <w:pPr>
              <w:spacing w:line="240" w:lineRule="auto"/>
            </w:pPr>
            <w:r>
              <w:t xml:space="preserve">   </w:t>
            </w:r>
          </w:p>
        </w:tc>
        <w:tc>
          <w:tcPr>
            <w:tcW w:w="7470" w:type="dxa"/>
            <w:tcMar>
              <w:bottom w:w="576" w:type="dxa"/>
            </w:tcMar>
          </w:tcPr>
          <w:p w14:paraId="46D43D84" w14:textId="77777777" w:rsidR="00F132C7" w:rsidRPr="00443E50" w:rsidRDefault="00A54D01" w:rsidP="00443E50">
            <w:pPr>
              <w:pStyle w:val="Title"/>
              <w:contextualSpacing w:val="0"/>
              <w:rPr>
                <w:sz w:val="40"/>
              </w:rPr>
            </w:pPr>
            <w:r w:rsidRPr="00443E50">
              <w:rPr>
                <w:sz w:val="40"/>
              </w:rPr>
              <w:t>Matthew Wolf</w:t>
            </w:r>
          </w:p>
          <w:p w14:paraId="5748BD87" w14:textId="77777777" w:rsidR="00927723" w:rsidRDefault="00A54D01" w:rsidP="00443E50">
            <w:pPr>
              <w:pStyle w:val="NoSpacing"/>
            </w:pPr>
            <w:r w:rsidRPr="00443E50">
              <w:rPr>
                <w:sz w:val="20"/>
              </w:rPr>
              <w:t xml:space="preserve">113 East Harrisonville Drive, Valmeyer, IL, </w:t>
            </w:r>
            <w:r w:rsidR="00171100" w:rsidRPr="00443E50">
              <w:rPr>
                <w:sz w:val="20"/>
              </w:rPr>
              <w:t>62295 |</w:t>
            </w:r>
            <w:r w:rsidRPr="00443E50">
              <w:rPr>
                <w:sz w:val="20"/>
              </w:rPr>
              <w:t xml:space="preserve"> wolfiimatt@gmail.com</w:t>
            </w:r>
            <w:r w:rsidR="00927723" w:rsidRPr="00443E50">
              <w:rPr>
                <w:sz w:val="20"/>
              </w:rPr>
              <w:t> </w:t>
            </w:r>
            <w:r w:rsidR="00171100" w:rsidRPr="00443E50">
              <w:rPr>
                <w:sz w:val="20"/>
              </w:rPr>
              <w:t>| (</w:t>
            </w:r>
            <w:r w:rsidRPr="00443E50">
              <w:rPr>
                <w:sz w:val="20"/>
              </w:rPr>
              <w:t>618) – 340 - 5920</w:t>
            </w:r>
          </w:p>
        </w:tc>
      </w:tr>
      <w:tr w:rsidR="00927723" w14:paraId="7C26E5AA" w14:textId="77777777" w:rsidTr="00B50C46">
        <w:tc>
          <w:tcPr>
            <w:tcW w:w="2250" w:type="dxa"/>
          </w:tcPr>
          <w:p w14:paraId="72F2847F" w14:textId="263D27E5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Education</w:t>
            </w:r>
          </w:p>
        </w:tc>
        <w:tc>
          <w:tcPr>
            <w:tcW w:w="7470" w:type="dxa"/>
          </w:tcPr>
          <w:p w14:paraId="1BA0165A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Southwest Baptist Univeristy</w:t>
            </w:r>
            <w:r w:rsidRPr="00443E50">
              <w:rPr>
                <w:sz w:val="20"/>
              </w:rPr>
              <w:t>, Bolivar, mo</w:t>
            </w:r>
          </w:p>
          <w:p w14:paraId="678645EC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currently attending</w:t>
            </w:r>
          </w:p>
          <w:p w14:paraId="59D48E97" w14:textId="1ABCDE6C" w:rsidR="00927723" w:rsidRDefault="009A6B75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 xml:space="preserve">Pursuing a </w:t>
            </w:r>
            <w:proofErr w:type="gramStart"/>
            <w:r w:rsidRPr="00443E50">
              <w:rPr>
                <w:sz w:val="20"/>
              </w:rPr>
              <w:t>Bachelor’s</w:t>
            </w:r>
            <w:proofErr w:type="gramEnd"/>
            <w:r w:rsidRPr="00443E50">
              <w:rPr>
                <w:sz w:val="20"/>
              </w:rPr>
              <w:t xml:space="preserve"> degree in Web Systems &amp; Design</w:t>
            </w:r>
          </w:p>
          <w:p w14:paraId="5AAD9466" w14:textId="77777777" w:rsidR="00A56CBB" w:rsidRPr="00443E50" w:rsidRDefault="00A56CBB" w:rsidP="00443E50">
            <w:pPr>
              <w:spacing w:after="0" w:line="240" w:lineRule="auto"/>
              <w:rPr>
                <w:sz w:val="20"/>
              </w:rPr>
            </w:pPr>
          </w:p>
          <w:p w14:paraId="4A6F1FAE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Gibault Catholic high School</w:t>
            </w:r>
            <w:r w:rsidRPr="00443E50">
              <w:rPr>
                <w:sz w:val="20"/>
              </w:rPr>
              <w:t>, Waterloo, IL</w:t>
            </w:r>
          </w:p>
          <w:p w14:paraId="241F3479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High School diploma</w:t>
            </w:r>
          </w:p>
          <w:p w14:paraId="5CD1EABB" w14:textId="600E6AE5" w:rsidR="009A6B75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 xml:space="preserve">GPA: 3.58.  Took many dual-credit college level courses through Saint Louis University while in </w:t>
            </w:r>
            <w:r w:rsidR="00E13F20" w:rsidRPr="00443E50">
              <w:rPr>
                <w:sz w:val="20"/>
              </w:rPr>
              <w:t>h</w:t>
            </w:r>
            <w:r w:rsidRPr="00443E50">
              <w:rPr>
                <w:sz w:val="20"/>
              </w:rPr>
              <w:t xml:space="preserve">igh School.  Took all digital design courses offered through </w:t>
            </w:r>
            <w:r w:rsidR="00E13F20" w:rsidRPr="00443E50">
              <w:rPr>
                <w:sz w:val="20"/>
              </w:rPr>
              <w:t>h</w:t>
            </w:r>
            <w:r w:rsidRPr="00443E50">
              <w:rPr>
                <w:sz w:val="20"/>
              </w:rPr>
              <w:t>igh School.</w:t>
            </w:r>
          </w:p>
        </w:tc>
      </w:tr>
      <w:tr w:rsidR="00927723" w14:paraId="7DB4BAF2" w14:textId="77777777" w:rsidTr="00B50C46">
        <w:tc>
          <w:tcPr>
            <w:tcW w:w="2250" w:type="dxa"/>
          </w:tcPr>
          <w:p w14:paraId="7B45B3E0" w14:textId="77777777" w:rsidR="00927723" w:rsidRPr="00FB7E98" w:rsidRDefault="00927723" w:rsidP="00C349A0">
            <w:pPr>
              <w:pStyle w:val="Heading1"/>
            </w:pPr>
            <w:r w:rsidRPr="00443E50">
              <w:rPr>
                <w:sz w:val="20"/>
              </w:rPr>
              <w:t>Experience</w:t>
            </w:r>
          </w:p>
        </w:tc>
        <w:tc>
          <w:tcPr>
            <w:tcW w:w="7470" w:type="dxa"/>
          </w:tcPr>
          <w:p w14:paraId="3F6102BE" w14:textId="77777777" w:rsidR="00FB7E98" w:rsidRPr="00443E50" w:rsidRDefault="00FB7E98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researcher &amp; lister</w:t>
            </w:r>
            <w:r w:rsidRPr="00443E50">
              <w:rPr>
                <w:sz w:val="20"/>
              </w:rPr>
              <w:t xml:space="preserve"> vega4312 ebay store</w:t>
            </w:r>
          </w:p>
          <w:p w14:paraId="07B2FB8F" w14:textId="123FF10B" w:rsidR="00FB7E98" w:rsidRPr="00443E50" w:rsidRDefault="00FB7E9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 xml:space="preserve">december 20 </w:t>
            </w:r>
            <w:r w:rsidR="001A2A03">
              <w:rPr>
                <w:sz w:val="20"/>
              </w:rPr>
              <w:t>–</w:t>
            </w:r>
            <w:r w:rsidRPr="00443E50">
              <w:rPr>
                <w:sz w:val="20"/>
              </w:rPr>
              <w:t xml:space="preserve"> </w:t>
            </w:r>
            <w:r w:rsidR="001A2A03">
              <w:rPr>
                <w:sz w:val="20"/>
              </w:rPr>
              <w:t>August 10</w:t>
            </w:r>
          </w:p>
          <w:p w14:paraId="388FA072" w14:textId="5022EB9D" w:rsidR="00FB7E98" w:rsidRDefault="00FB7E98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 xml:space="preserve">Research items by finding the model and price of </w:t>
            </w:r>
            <w:r w:rsidR="00BE6A7B" w:rsidRPr="00443E50">
              <w:rPr>
                <w:sz w:val="20"/>
              </w:rPr>
              <w:t>an</w:t>
            </w:r>
            <w:r w:rsidRPr="00443E50">
              <w:rPr>
                <w:sz w:val="20"/>
              </w:rPr>
              <w:t xml:space="preserve"> item and then list those items on an eBay store.</w:t>
            </w:r>
          </w:p>
          <w:p w14:paraId="66B5C8B7" w14:textId="77777777" w:rsidR="00A56CBB" w:rsidRPr="00443E50" w:rsidRDefault="00A56CBB" w:rsidP="00443E50">
            <w:pPr>
              <w:spacing w:after="0" w:line="240" w:lineRule="auto"/>
              <w:rPr>
                <w:sz w:val="20"/>
              </w:rPr>
            </w:pPr>
          </w:p>
          <w:p w14:paraId="790B1552" w14:textId="77777777" w:rsidR="009A6B75" w:rsidRPr="00443E50" w:rsidRDefault="009A6B75" w:rsidP="00443E50">
            <w:pPr>
              <w:pStyle w:val="Heading2"/>
              <w:spacing w:line="240" w:lineRule="auto"/>
              <w:rPr>
                <w:sz w:val="20"/>
              </w:rPr>
            </w:pPr>
            <w:r w:rsidRPr="00443E50">
              <w:rPr>
                <w:rStyle w:val="Strong"/>
                <w:sz w:val="20"/>
              </w:rPr>
              <w:t>Intern</w:t>
            </w:r>
            <w:r w:rsidRPr="00443E50">
              <w:rPr>
                <w:sz w:val="20"/>
              </w:rPr>
              <w:t xml:space="preserve"> Reaching &amp; Teaching</w:t>
            </w:r>
          </w:p>
          <w:p w14:paraId="393DD7CF" w14:textId="77777777" w:rsidR="009A6B75" w:rsidRPr="00443E50" w:rsidRDefault="009A6B75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june 17 - july 23, 2017</w:t>
            </w:r>
          </w:p>
          <w:p w14:paraId="786960D5" w14:textId="130C1BBF" w:rsidR="009A6B75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>Interned with 2 missionary families in Cuenca, Ecuador.  Assigned the task of teaching Biblical Studies to: multiple groups of pastors in Tambo, Ecuador, multiple groups of college-aged students in Cuenca, Ecuador, and multiple groups of pastors in Cuenca, Ecuador.  Also traveled to the jungle to meet with a church planted by Achuar Christians.</w:t>
            </w:r>
          </w:p>
        </w:tc>
      </w:tr>
      <w:tr w:rsidR="00927723" w14:paraId="7FE98B08" w14:textId="77777777" w:rsidTr="00B50C46">
        <w:tc>
          <w:tcPr>
            <w:tcW w:w="2250" w:type="dxa"/>
          </w:tcPr>
          <w:p w14:paraId="1974C197" w14:textId="03B9B0A4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Skills &amp; Abilities</w:t>
            </w:r>
          </w:p>
        </w:tc>
        <w:tc>
          <w:tcPr>
            <w:tcW w:w="7470" w:type="dxa"/>
          </w:tcPr>
          <w:p w14:paraId="47FAE9D6" w14:textId="7FF46340" w:rsidR="009C0420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 xml:space="preserve">Basic knowledge of Python, Java, JavaScript, Word, Excel, PowerPoint, InDesign, </w:t>
            </w:r>
            <w:bookmarkStart w:id="0" w:name="_GoBack"/>
            <w:bookmarkEnd w:id="0"/>
            <w:r w:rsidR="001A2A03">
              <w:rPr>
                <w:sz w:val="20"/>
              </w:rPr>
              <w:t xml:space="preserve">Photoshop, </w:t>
            </w:r>
            <w:r w:rsidRPr="00443E50">
              <w:rPr>
                <w:sz w:val="20"/>
              </w:rPr>
              <w:t>and Illustrator.</w:t>
            </w:r>
          </w:p>
        </w:tc>
      </w:tr>
      <w:tr w:rsidR="00927723" w14:paraId="01714782" w14:textId="77777777" w:rsidTr="00B50C46">
        <w:tc>
          <w:tcPr>
            <w:tcW w:w="2250" w:type="dxa"/>
          </w:tcPr>
          <w:p w14:paraId="3D87BF5F" w14:textId="40A83C5C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Leadership</w:t>
            </w:r>
          </w:p>
        </w:tc>
        <w:tc>
          <w:tcPr>
            <w:tcW w:w="7470" w:type="dxa"/>
          </w:tcPr>
          <w:p w14:paraId="1BC576F5" w14:textId="69FDDCA3" w:rsidR="00927723" w:rsidRPr="00FB7E98" w:rsidRDefault="009A6B75" w:rsidP="00443E50">
            <w:pPr>
              <w:spacing w:after="0" w:line="240" w:lineRule="auto"/>
            </w:pPr>
            <w:r w:rsidRPr="00443E50">
              <w:rPr>
                <w:sz w:val="20"/>
              </w:rPr>
              <w:t>Co-founded a bible study at my high school for my junior and senior year and co-founded a bible study at my college.  Was named MVP for both baseball and bowling Varsity teams during my Senior year of high-school.  Was named the captain of the Varsity bowling team during my senior year.</w:t>
            </w:r>
          </w:p>
        </w:tc>
      </w:tr>
      <w:tr w:rsidR="00927723" w14:paraId="3484B6E8" w14:textId="77777777" w:rsidTr="00B50C46">
        <w:tc>
          <w:tcPr>
            <w:tcW w:w="2250" w:type="dxa"/>
          </w:tcPr>
          <w:p w14:paraId="71D10A09" w14:textId="62D6A95A" w:rsidR="00927723" w:rsidRPr="00FB7E98" w:rsidRDefault="009A6B75" w:rsidP="00C349A0">
            <w:pPr>
              <w:pStyle w:val="Heading1"/>
            </w:pPr>
            <w:r w:rsidRPr="00443E50">
              <w:rPr>
                <w:sz w:val="20"/>
              </w:rPr>
              <w:t>Activities</w:t>
            </w:r>
          </w:p>
        </w:tc>
        <w:tc>
          <w:tcPr>
            <w:tcW w:w="7470" w:type="dxa"/>
          </w:tcPr>
          <w:p w14:paraId="7B7AE3DE" w14:textId="48D4BB1A" w:rsidR="00927723" w:rsidRPr="00443E50" w:rsidRDefault="009A6B75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 xml:space="preserve">Played baseball from the age of 6 through the end of high school.  Played ice hockey from the ages of 11 to 16.  Bowled for my varsity high-school team all four years of high-school.  Participated in improvisation courses my junior and senior year of high-school.  </w:t>
            </w:r>
          </w:p>
        </w:tc>
      </w:tr>
      <w:tr w:rsidR="00927723" w14:paraId="12F66670" w14:textId="77777777" w:rsidTr="00B50C46">
        <w:tc>
          <w:tcPr>
            <w:tcW w:w="2250" w:type="dxa"/>
          </w:tcPr>
          <w:p w14:paraId="6269B47A" w14:textId="77777777" w:rsidR="00927723" w:rsidRPr="00FB7E98" w:rsidRDefault="00927723" w:rsidP="00C349A0">
            <w:pPr>
              <w:pStyle w:val="Heading1"/>
            </w:pPr>
            <w:r w:rsidRPr="00443E50">
              <w:rPr>
                <w:sz w:val="20"/>
              </w:rPr>
              <w:t>References</w:t>
            </w:r>
          </w:p>
        </w:tc>
        <w:tc>
          <w:tcPr>
            <w:tcW w:w="7470" w:type="dxa"/>
          </w:tcPr>
          <w:p w14:paraId="0C3D9021" w14:textId="77777777" w:rsidR="00927723" w:rsidRPr="00443E50" w:rsidRDefault="00DE2958" w:rsidP="00443E50">
            <w:pPr>
              <w:pStyle w:val="Heading2"/>
              <w:spacing w:line="240" w:lineRule="auto"/>
              <w:rPr>
                <w:color w:val="262626" w:themeColor="text1" w:themeTint="D9"/>
                <w:sz w:val="20"/>
                <w:szCs w:val="16"/>
              </w:rPr>
            </w:pPr>
            <w:r w:rsidRPr="00443E50">
              <w:rPr>
                <w:rStyle w:val="Strong"/>
                <w:sz w:val="20"/>
              </w:rPr>
              <w:t>Lonnie Trembly</w:t>
            </w:r>
            <w:r w:rsidR="00927723" w:rsidRPr="00443E50">
              <w:rPr>
                <w:sz w:val="20"/>
              </w:rPr>
              <w:t xml:space="preserve">, </w:t>
            </w:r>
            <w:r w:rsidRPr="00443E50">
              <w:rPr>
                <w:sz w:val="20"/>
              </w:rPr>
              <w:t>Associate Pastor</w:t>
            </w:r>
          </w:p>
          <w:p w14:paraId="30CEF35E" w14:textId="77777777" w:rsidR="00927723" w:rsidRPr="00443E50" w:rsidRDefault="00DE295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First Baptist Church of Columbia</w:t>
            </w:r>
          </w:p>
          <w:p w14:paraId="0E5B2B87" w14:textId="77777777" w:rsidR="00927723" w:rsidRPr="00443E50" w:rsidRDefault="00665628" w:rsidP="00443E50">
            <w:pPr>
              <w:spacing w:after="0" w:line="240" w:lineRule="auto"/>
              <w:rPr>
                <w:sz w:val="20"/>
              </w:rPr>
            </w:pPr>
            <w:hyperlink r:id="rId6" w:history="1">
              <w:r w:rsidR="00FA4C28" w:rsidRPr="00443E50">
                <w:rPr>
                  <w:rStyle w:val="Hyperlink"/>
                  <w:sz w:val="20"/>
                </w:rPr>
                <w:t>ltrembly@fbccolumbia.com</w:t>
              </w:r>
            </w:hyperlink>
          </w:p>
          <w:p w14:paraId="5AA18D5E" w14:textId="7B7FE48F" w:rsidR="00FA4C28" w:rsidRDefault="00FA4C28" w:rsidP="00443E50">
            <w:pPr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618-977-9719</w:t>
            </w:r>
          </w:p>
          <w:p w14:paraId="7470490B" w14:textId="3D48568A" w:rsidR="00443E50" w:rsidRPr="00443E50" w:rsidRDefault="00443E50" w:rsidP="00443E50">
            <w:pPr>
              <w:spacing w:after="0" w:line="240" w:lineRule="auto"/>
              <w:rPr>
                <w:sz w:val="20"/>
              </w:rPr>
            </w:pPr>
          </w:p>
          <w:p w14:paraId="02B93940" w14:textId="77777777" w:rsidR="00DE2958" w:rsidRPr="00443E50" w:rsidRDefault="001E6B88" w:rsidP="00443E50">
            <w:pPr>
              <w:pStyle w:val="Heading2"/>
              <w:spacing w:line="240" w:lineRule="auto"/>
              <w:rPr>
                <w:color w:val="262626" w:themeColor="text1" w:themeTint="D9"/>
                <w:sz w:val="20"/>
                <w:szCs w:val="16"/>
              </w:rPr>
            </w:pPr>
            <w:r w:rsidRPr="00443E50">
              <w:rPr>
                <w:rStyle w:val="Strong"/>
                <w:sz w:val="20"/>
              </w:rPr>
              <w:t>Shayne Robinson</w:t>
            </w:r>
            <w:r w:rsidR="00DE2958" w:rsidRPr="00443E50">
              <w:rPr>
                <w:sz w:val="20"/>
              </w:rPr>
              <w:t xml:space="preserve">, </w:t>
            </w:r>
            <w:r w:rsidRPr="00443E50">
              <w:rPr>
                <w:sz w:val="20"/>
              </w:rPr>
              <w:t>Head Pastor</w:t>
            </w:r>
          </w:p>
          <w:p w14:paraId="16D60785" w14:textId="77777777" w:rsidR="00DE2958" w:rsidRPr="00443E50" w:rsidRDefault="001E6B88" w:rsidP="00443E50">
            <w:pPr>
              <w:pStyle w:val="Heading3"/>
              <w:spacing w:after="0" w:line="240" w:lineRule="auto"/>
              <w:rPr>
                <w:sz w:val="20"/>
              </w:rPr>
            </w:pPr>
            <w:r w:rsidRPr="00443E50">
              <w:rPr>
                <w:sz w:val="20"/>
              </w:rPr>
              <w:t>Redeemer Church Waterloo</w:t>
            </w:r>
          </w:p>
          <w:p w14:paraId="2BEB46CC" w14:textId="77777777" w:rsidR="00DE2958" w:rsidRPr="00443E50" w:rsidRDefault="00665628" w:rsidP="00443E50">
            <w:pPr>
              <w:spacing w:after="0" w:line="240" w:lineRule="auto"/>
              <w:rPr>
                <w:sz w:val="20"/>
              </w:rPr>
            </w:pPr>
            <w:hyperlink r:id="rId7" w:history="1">
              <w:r w:rsidR="00F952FC" w:rsidRPr="00443E50">
                <w:rPr>
                  <w:rStyle w:val="Hyperlink"/>
                  <w:sz w:val="20"/>
                </w:rPr>
                <w:t>ShayneRobinson@gmail.com</w:t>
              </w:r>
            </w:hyperlink>
          </w:p>
          <w:p w14:paraId="50E5979E" w14:textId="14EDD1AE" w:rsidR="009A6B75" w:rsidRPr="009A6B75" w:rsidRDefault="0044032D" w:rsidP="00443E50">
            <w:pPr>
              <w:spacing w:after="0" w:line="240" w:lineRule="auto"/>
            </w:pPr>
            <w:r w:rsidRPr="00443E50">
              <w:rPr>
                <w:sz w:val="20"/>
              </w:rPr>
              <w:t>618-797-8400</w:t>
            </w:r>
          </w:p>
        </w:tc>
      </w:tr>
    </w:tbl>
    <w:p w14:paraId="11C48898" w14:textId="4B0637A0" w:rsidR="00C349A0" w:rsidRDefault="00C349A0"/>
    <w:sectPr w:rsidR="00C349A0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9EDF1" w14:textId="77777777" w:rsidR="00665628" w:rsidRDefault="00665628" w:rsidP="00927723">
      <w:pPr>
        <w:spacing w:after="0" w:line="240" w:lineRule="auto"/>
      </w:pPr>
      <w:r>
        <w:separator/>
      </w:r>
    </w:p>
  </w:endnote>
  <w:endnote w:type="continuationSeparator" w:id="0">
    <w:p w14:paraId="4837A223" w14:textId="77777777" w:rsidR="00665628" w:rsidRDefault="00665628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14568" w14:textId="6834AEF4" w:rsidR="00C349A0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43E5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F14EA" w14:textId="77777777" w:rsidR="00665628" w:rsidRDefault="00665628" w:rsidP="00927723">
      <w:pPr>
        <w:spacing w:after="0" w:line="240" w:lineRule="auto"/>
      </w:pPr>
      <w:r>
        <w:separator/>
      </w:r>
    </w:p>
  </w:footnote>
  <w:footnote w:type="continuationSeparator" w:id="0">
    <w:p w14:paraId="17BE69EC" w14:textId="77777777" w:rsidR="00665628" w:rsidRDefault="00665628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01"/>
    <w:rsid w:val="00171100"/>
    <w:rsid w:val="001A2A03"/>
    <w:rsid w:val="001E6B88"/>
    <w:rsid w:val="00293B83"/>
    <w:rsid w:val="00320F5B"/>
    <w:rsid w:val="0044032D"/>
    <w:rsid w:val="00443E50"/>
    <w:rsid w:val="004D43AD"/>
    <w:rsid w:val="00601B30"/>
    <w:rsid w:val="00665628"/>
    <w:rsid w:val="006A37CC"/>
    <w:rsid w:val="006A3CE7"/>
    <w:rsid w:val="006E6FB3"/>
    <w:rsid w:val="007008E7"/>
    <w:rsid w:val="00715C72"/>
    <w:rsid w:val="007171A8"/>
    <w:rsid w:val="008174F6"/>
    <w:rsid w:val="00927723"/>
    <w:rsid w:val="00977580"/>
    <w:rsid w:val="009A6B75"/>
    <w:rsid w:val="009C0420"/>
    <w:rsid w:val="00A54D01"/>
    <w:rsid w:val="00A56CBB"/>
    <w:rsid w:val="00AA7D32"/>
    <w:rsid w:val="00AC7550"/>
    <w:rsid w:val="00B50C46"/>
    <w:rsid w:val="00BE6A7B"/>
    <w:rsid w:val="00C349A0"/>
    <w:rsid w:val="00D06154"/>
    <w:rsid w:val="00D45A83"/>
    <w:rsid w:val="00DC2117"/>
    <w:rsid w:val="00DE2958"/>
    <w:rsid w:val="00E13F20"/>
    <w:rsid w:val="00E94A68"/>
    <w:rsid w:val="00F132C7"/>
    <w:rsid w:val="00F86091"/>
    <w:rsid w:val="00F952FC"/>
    <w:rsid w:val="00FA4C28"/>
    <w:rsid w:val="00FB7E9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1A3F"/>
  <w15:chartTrackingRefBased/>
  <w15:docId w15:val="{13801722-D741-4534-BE3E-A1751453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character" w:styleId="Hyperlink">
    <w:name w:val="Hyperlink"/>
    <w:basedOn w:val="DefaultParagraphFont"/>
    <w:uiPriority w:val="99"/>
    <w:unhideWhenUsed/>
    <w:rsid w:val="00F952FC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ShayneRobins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trembly@fbccolumbia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lfi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281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wolfi</dc:creator>
  <cp:keywords/>
  <dc:description/>
  <cp:lastModifiedBy> </cp:lastModifiedBy>
  <cp:revision>11</cp:revision>
  <dcterms:created xsi:type="dcterms:W3CDTF">2018-01-11T01:24:00Z</dcterms:created>
  <dcterms:modified xsi:type="dcterms:W3CDTF">2018-10-05T15:06:00Z</dcterms:modified>
</cp:coreProperties>
</file>